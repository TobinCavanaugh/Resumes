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8F39" w14:textId="310322C2" w:rsidR="00A962FA" w:rsidRPr="0001358D" w:rsidRDefault="00A962FA" w:rsidP="00064CF7">
      <w:pPr>
        <w:pStyle w:val="Title"/>
        <w:rPr>
          <w:sz w:val="56"/>
          <w:szCs w:val="54"/>
        </w:rPr>
      </w:pPr>
      <w:r w:rsidRPr="0001358D">
        <w:rPr>
          <w:sz w:val="56"/>
          <w:szCs w:val="54"/>
        </w:rPr>
        <w:t>Tobin Cavanaugh</w:t>
      </w:r>
    </w:p>
    <w:p w14:paraId="5B758866" w14:textId="36844BFA" w:rsidR="00A962FA" w:rsidRPr="0001358D" w:rsidRDefault="00A962FA" w:rsidP="00064CF7">
      <w:pPr>
        <w:pStyle w:val="Heading6"/>
        <w:rPr>
          <w:sz w:val="18"/>
          <w:szCs w:val="20"/>
        </w:rPr>
      </w:pPr>
      <w:r w:rsidRPr="0001358D">
        <w:rPr>
          <w:sz w:val="18"/>
          <w:szCs w:val="20"/>
        </w:rPr>
        <w:t>Seattle, WA</w:t>
      </w:r>
    </w:p>
    <w:tbl>
      <w:tblPr>
        <w:tblStyle w:val="TableGrid"/>
        <w:tblW w:w="0" w:type="auto"/>
        <w:jc w:val="center"/>
        <w:tblBorders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A94ADC" w:rsidRPr="005B1F34" w14:paraId="2C227692" w14:textId="77777777" w:rsidTr="005B1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"/>
          <w:jc w:val="center"/>
        </w:trPr>
        <w:tc>
          <w:tcPr>
            <w:tcW w:w="50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53E342F" w14:textId="6FE33F24" w:rsidR="00B45FD4" w:rsidRPr="005B1F34" w:rsidRDefault="009A4E39" w:rsidP="00B45FD4">
            <w:pPr>
              <w:pStyle w:val="Heading6"/>
              <w:rPr>
                <w:szCs w:val="20"/>
              </w:rPr>
            </w:pPr>
            <w:r w:rsidRPr="005B1F34">
              <w:rPr>
                <w:szCs w:val="20"/>
              </w:rPr>
              <w:t>Portfolio:</w:t>
            </w:r>
            <w:r w:rsidR="00B45FD4" w:rsidRPr="005B1F34">
              <w:rPr>
                <w:szCs w:val="20"/>
              </w:rPr>
              <w:t xml:space="preserve"> </w:t>
            </w:r>
            <w:hyperlink r:id="rId11" w:history="1">
              <w:r w:rsidR="00B45FD4" w:rsidRPr="005B1F34">
                <w:rPr>
                  <w:rStyle w:val="Hyperlink"/>
                  <w:szCs w:val="20"/>
                </w:rPr>
                <w:t>https://tobincavanaugh.github.io/</w:t>
              </w:r>
            </w:hyperlink>
          </w:p>
          <w:p w14:paraId="186652B1" w14:textId="51D65991" w:rsidR="00A94ADC" w:rsidRPr="005B1F34" w:rsidRDefault="005648CC" w:rsidP="00064CF7">
            <w:pPr>
              <w:rPr>
                <w:rFonts w:asciiTheme="majorHAnsi" w:hAnsiTheme="majorHAnsi"/>
                <w:szCs w:val="20"/>
              </w:rPr>
            </w:pPr>
            <w:r w:rsidRPr="005B1F34">
              <w:rPr>
                <w:rFonts w:asciiTheme="majorHAnsi" w:hAnsiTheme="majorHAnsi"/>
                <w:szCs w:val="20"/>
              </w:rPr>
              <w:t>GitHub</w:t>
            </w:r>
            <w:r w:rsidR="00B45FD4" w:rsidRPr="005B1F34">
              <w:rPr>
                <w:rFonts w:asciiTheme="majorHAnsi" w:hAnsiTheme="majorHAnsi"/>
                <w:szCs w:val="20"/>
              </w:rPr>
              <w:t xml:space="preserve">: </w:t>
            </w:r>
            <w:hyperlink r:id="rId12" w:history="1">
              <w:r w:rsidR="00B45FD4" w:rsidRPr="005B1F34">
                <w:rPr>
                  <w:rStyle w:val="Hyperlink"/>
                  <w:rFonts w:asciiTheme="majorHAnsi" w:hAnsiTheme="majorHAnsi"/>
                  <w:szCs w:val="20"/>
                </w:rPr>
                <w:t>https://github.com/TobinCavanaugh</w:t>
              </w:r>
            </w:hyperlink>
          </w:p>
        </w:tc>
        <w:tc>
          <w:tcPr>
            <w:tcW w:w="50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9B82331" w14:textId="38F8EA36" w:rsidR="00A94ADC" w:rsidRPr="005B1F34" w:rsidRDefault="00B45FD4" w:rsidP="00064CF7">
            <w:pPr>
              <w:rPr>
                <w:rFonts w:asciiTheme="majorHAnsi" w:hAnsiTheme="majorHAnsi"/>
                <w:szCs w:val="20"/>
              </w:rPr>
            </w:pPr>
            <w:r w:rsidRPr="005B1F34">
              <w:rPr>
                <w:rFonts w:asciiTheme="majorHAnsi" w:hAnsiTheme="majorHAnsi"/>
                <w:szCs w:val="20"/>
              </w:rPr>
              <w:t xml:space="preserve">Email: </w:t>
            </w:r>
            <w:hyperlink r:id="rId13" w:history="1">
              <w:r w:rsidRPr="005B1F34">
                <w:rPr>
                  <w:rStyle w:val="Hyperlink"/>
                  <w:rFonts w:asciiTheme="majorHAnsi" w:hAnsiTheme="majorHAnsi"/>
                  <w:szCs w:val="20"/>
                </w:rPr>
                <w:t>tobincavanaugh@gmail.com</w:t>
              </w:r>
            </w:hyperlink>
          </w:p>
          <w:p w14:paraId="287F0653" w14:textId="42A7080B" w:rsidR="00A94ADC" w:rsidRPr="005B1F34" w:rsidRDefault="00B45FD4" w:rsidP="00064CF7">
            <w:pPr>
              <w:rPr>
                <w:rFonts w:asciiTheme="majorHAnsi" w:hAnsiTheme="majorHAnsi"/>
                <w:szCs w:val="20"/>
              </w:rPr>
            </w:pPr>
            <w:r w:rsidRPr="005B1F34">
              <w:rPr>
                <w:rFonts w:asciiTheme="majorHAnsi" w:hAnsiTheme="majorHAnsi"/>
                <w:szCs w:val="20"/>
              </w:rPr>
              <w:t xml:space="preserve">Phone: </w:t>
            </w:r>
            <w:r w:rsidR="00A94ADC" w:rsidRPr="005B1F34">
              <w:rPr>
                <w:rFonts w:asciiTheme="majorHAnsi" w:hAnsiTheme="majorHAnsi"/>
                <w:szCs w:val="20"/>
              </w:rPr>
              <w:t>206 586 5263</w:t>
            </w:r>
          </w:p>
        </w:tc>
      </w:tr>
    </w:tbl>
    <w:p w14:paraId="64EB5056" w14:textId="77777777" w:rsidR="00D31BF2" w:rsidRPr="0001358D" w:rsidRDefault="00D31BF2" w:rsidP="00064CF7">
      <w:pPr>
        <w:rPr>
          <w:sz w:val="18"/>
          <w:szCs w:val="20"/>
        </w:rPr>
      </w:pPr>
    </w:p>
    <w:p w14:paraId="44359BBB" w14:textId="0062D3A2" w:rsidR="00743CF4" w:rsidRPr="0001358D" w:rsidRDefault="004556DA" w:rsidP="004556DA">
      <w:pPr>
        <w:pStyle w:val="Heading1"/>
        <w:rPr>
          <w:sz w:val="28"/>
          <w:szCs w:val="30"/>
        </w:rPr>
      </w:pPr>
      <w:r w:rsidRPr="0001358D">
        <w:rPr>
          <w:sz w:val="28"/>
          <w:szCs w:val="30"/>
        </w:rPr>
        <w:t>Summary</w:t>
      </w:r>
    </w:p>
    <w:p w14:paraId="49AD7718" w14:textId="09686F85" w:rsidR="00A34CBD" w:rsidRPr="0001358D" w:rsidRDefault="00000000" w:rsidP="00A34CBD">
      <w:pPr>
        <w:rPr>
          <w:sz w:val="18"/>
          <w:szCs w:val="20"/>
        </w:rPr>
      </w:pPr>
      <w:r>
        <w:rPr>
          <w:sz w:val="18"/>
          <w:szCs w:val="20"/>
        </w:rPr>
        <w:pict w14:anchorId="67A540A2">
          <v:rect id="_x0000_i1026" style="width:0;height:1.5pt" o:hrstd="t" o:hr="t" fillcolor="#a0a0a0" stroked="f"/>
        </w:pict>
      </w:r>
    </w:p>
    <w:p w14:paraId="4C7B9C1B" w14:textId="1F290201" w:rsidR="005B3A4D" w:rsidRDefault="004011EB" w:rsidP="00731083">
      <w:pPr>
        <w:rPr>
          <w:sz w:val="18"/>
          <w:szCs w:val="20"/>
        </w:rPr>
      </w:pPr>
      <w:r w:rsidRPr="004011EB">
        <w:rPr>
          <w:sz w:val="18"/>
          <w:szCs w:val="20"/>
        </w:rPr>
        <w:t>Strong problem solver, hard worker, and quick learner. Performance oriented. Focused on writing code for speed and readability. Strong C</w:t>
      </w:r>
      <w:r w:rsidR="0015151D">
        <w:rPr>
          <w:sz w:val="18"/>
          <w:szCs w:val="20"/>
        </w:rPr>
        <w:t xml:space="preserve"> and C#</w:t>
      </w:r>
      <w:r w:rsidRPr="004011EB">
        <w:rPr>
          <w:sz w:val="18"/>
          <w:szCs w:val="20"/>
        </w:rPr>
        <w:t xml:space="preserve"> Programmer. </w:t>
      </w:r>
    </w:p>
    <w:p w14:paraId="1EFE7A94" w14:textId="77777777" w:rsidR="004011EB" w:rsidRPr="0001358D" w:rsidRDefault="004011EB" w:rsidP="005B3A4D">
      <w:pPr>
        <w:ind w:firstLine="720"/>
        <w:rPr>
          <w:sz w:val="18"/>
          <w:szCs w:val="20"/>
        </w:rPr>
      </w:pPr>
    </w:p>
    <w:p w14:paraId="5D8FEA11" w14:textId="1A1CFB05" w:rsidR="004556DA" w:rsidRPr="0001358D" w:rsidRDefault="00000000" w:rsidP="004556DA">
      <w:pPr>
        <w:pStyle w:val="Heading1"/>
        <w:rPr>
          <w:sz w:val="28"/>
          <w:szCs w:val="30"/>
        </w:rPr>
      </w:pPr>
      <w:sdt>
        <w:sdtPr>
          <w:rPr>
            <w:sz w:val="28"/>
            <w:szCs w:val="30"/>
          </w:rPr>
          <w:id w:val="689033138"/>
          <w:placeholder>
            <w:docPart w:val="72C8F2DA92594705A89549BE3F88B81E"/>
          </w:placeholder>
          <w:temporary/>
          <w:showingPlcHdr/>
          <w15:appearance w15:val="hidden"/>
        </w:sdtPr>
        <w:sdtContent>
          <w:r w:rsidR="004556DA" w:rsidRPr="0001358D">
            <w:rPr>
              <w:sz w:val="28"/>
              <w:szCs w:val="30"/>
            </w:rPr>
            <w:t>Experience</w:t>
          </w:r>
        </w:sdtContent>
      </w:sdt>
    </w:p>
    <w:p w14:paraId="1BC62A45" w14:textId="37D9B8D5" w:rsidR="004556DA" w:rsidRPr="0001358D" w:rsidRDefault="00000000" w:rsidP="004556DA">
      <w:pPr>
        <w:rPr>
          <w:sz w:val="18"/>
          <w:szCs w:val="20"/>
        </w:rPr>
      </w:pPr>
      <w:r>
        <w:rPr>
          <w:sz w:val="18"/>
          <w:szCs w:val="20"/>
        </w:rPr>
        <w:pict w14:anchorId="6B0B9ED8">
          <v:rect id="_x0000_i1027" style="width:0;height:1.5pt" o:hrstd="t" o:hr="t" fillcolor="#a0a0a0" stroked="f"/>
        </w:pict>
      </w:r>
    </w:p>
    <w:p w14:paraId="209132AF" w14:textId="5FABD179" w:rsidR="00EB58F8" w:rsidRPr="0001358D" w:rsidRDefault="00EB58F8" w:rsidP="00064CF7">
      <w:pPr>
        <w:pStyle w:val="Heading4"/>
        <w:rPr>
          <w:b/>
          <w:bCs/>
          <w:sz w:val="22"/>
          <w:szCs w:val="24"/>
        </w:rPr>
      </w:pPr>
      <w:r w:rsidRPr="0001358D">
        <w:rPr>
          <w:b/>
          <w:bCs/>
          <w:sz w:val="22"/>
          <w:szCs w:val="24"/>
        </w:rPr>
        <w:t>TOOLS PROGRAMMER</w:t>
      </w:r>
    </w:p>
    <w:p w14:paraId="48B3C67C" w14:textId="7CA795A6" w:rsidR="00A962FA" w:rsidRPr="004C6678" w:rsidRDefault="00EB58F8" w:rsidP="00AE2D6B">
      <w:pPr>
        <w:pStyle w:val="Heading3"/>
        <w:rPr>
          <w:rStyle w:val="Heading5Char"/>
          <w:szCs w:val="20"/>
        </w:rPr>
      </w:pPr>
      <w:r w:rsidRPr="004C6678">
        <w:rPr>
          <w:b/>
          <w:bCs/>
          <w:szCs w:val="20"/>
        </w:rPr>
        <w:t>Electroimpact</w:t>
      </w:r>
      <w:r w:rsidRPr="004C6678">
        <w:rPr>
          <w:szCs w:val="20"/>
        </w:rPr>
        <w:t xml:space="preserve"> | </w:t>
      </w:r>
      <w:r w:rsidRPr="004C6678">
        <w:rPr>
          <w:rStyle w:val="Heading4Char"/>
          <w:szCs w:val="20"/>
        </w:rPr>
        <w:t>Mukilteo, WA</w:t>
      </w:r>
      <w:r w:rsidR="00AE2D6B" w:rsidRPr="004C6678">
        <w:rPr>
          <w:rStyle w:val="Heading5Char"/>
          <w:szCs w:val="20"/>
        </w:rPr>
        <w:t xml:space="preserve"> </w:t>
      </w:r>
      <w:r w:rsidR="00AE2D6B" w:rsidRPr="004C6678">
        <w:rPr>
          <w:rStyle w:val="Heading5Char"/>
          <w:color w:val="auto"/>
          <w:szCs w:val="20"/>
        </w:rPr>
        <w:t xml:space="preserve">| </w:t>
      </w:r>
      <w:r w:rsidRPr="004C6678">
        <w:rPr>
          <w:rStyle w:val="Heading5Char"/>
          <w:szCs w:val="20"/>
        </w:rPr>
        <w:t>Summer 2023</w:t>
      </w:r>
    </w:p>
    <w:p w14:paraId="0EE88129" w14:textId="03CC90DF" w:rsidR="00F42E80" w:rsidRPr="0001358D" w:rsidRDefault="00F42E80" w:rsidP="00F42E80">
      <w:pPr>
        <w:pStyle w:val="ListParagraph"/>
        <w:numPr>
          <w:ilvl w:val="0"/>
          <w:numId w:val="15"/>
        </w:numPr>
        <w:rPr>
          <w:sz w:val="18"/>
        </w:rPr>
      </w:pPr>
      <w:r w:rsidRPr="0001358D">
        <w:rPr>
          <w:sz w:val="18"/>
          <w:szCs w:val="20"/>
        </w:rPr>
        <w:t>Designed and programmed TrackerCommander, a proprietary software</w:t>
      </w:r>
      <w:r w:rsidR="00B474F0" w:rsidRPr="0001358D">
        <w:rPr>
          <w:sz w:val="18"/>
          <w:szCs w:val="20"/>
        </w:rPr>
        <w:t xml:space="preserve"> in C#</w:t>
      </w:r>
      <w:r w:rsidRPr="0001358D">
        <w:rPr>
          <w:sz w:val="18"/>
          <w:szCs w:val="20"/>
        </w:rPr>
        <w:t>, to operate, record, measure and analyze laser tracker data.</w:t>
      </w:r>
    </w:p>
    <w:p w14:paraId="08AFB214" w14:textId="178B6CD0" w:rsidR="00F42E80" w:rsidRPr="0001358D" w:rsidRDefault="00F42E80" w:rsidP="00F42E80">
      <w:pPr>
        <w:pStyle w:val="ListParagraph"/>
        <w:numPr>
          <w:ilvl w:val="0"/>
          <w:numId w:val="15"/>
        </w:numPr>
        <w:rPr>
          <w:sz w:val="18"/>
          <w:szCs w:val="20"/>
        </w:rPr>
      </w:pPr>
      <w:r w:rsidRPr="0001358D">
        <w:rPr>
          <w:sz w:val="18"/>
          <w:szCs w:val="20"/>
        </w:rPr>
        <w:t>Saved Electroimpact $30k per project from competing software’s business license fees by creating TrackerCommander.</w:t>
      </w:r>
    </w:p>
    <w:p w14:paraId="06A9B73F" w14:textId="1899B06C" w:rsidR="00EB58F8" w:rsidRPr="0001358D" w:rsidRDefault="00F42E80" w:rsidP="00064CF7">
      <w:pPr>
        <w:pStyle w:val="ListParagraph"/>
        <w:numPr>
          <w:ilvl w:val="0"/>
          <w:numId w:val="15"/>
        </w:numPr>
        <w:rPr>
          <w:sz w:val="18"/>
          <w:szCs w:val="20"/>
        </w:rPr>
      </w:pPr>
      <w:r w:rsidRPr="0001358D">
        <w:rPr>
          <w:sz w:val="18"/>
          <w:szCs w:val="20"/>
        </w:rPr>
        <w:t>Invited back for Summer 2024.</w:t>
      </w:r>
    </w:p>
    <w:p w14:paraId="583D25B9" w14:textId="77777777" w:rsidR="0001358D" w:rsidRPr="0001358D" w:rsidRDefault="0001358D" w:rsidP="0001358D">
      <w:pPr>
        <w:pStyle w:val="ListParagraph"/>
        <w:rPr>
          <w:sz w:val="18"/>
          <w:szCs w:val="20"/>
        </w:rPr>
      </w:pPr>
    </w:p>
    <w:p w14:paraId="5D563347" w14:textId="77777777" w:rsidR="00EB58F8" w:rsidRPr="0001358D" w:rsidRDefault="00EB58F8" w:rsidP="00064CF7">
      <w:pPr>
        <w:pStyle w:val="Heading4"/>
        <w:rPr>
          <w:b/>
          <w:bCs/>
          <w:sz w:val="22"/>
          <w:szCs w:val="24"/>
        </w:rPr>
      </w:pPr>
      <w:r w:rsidRPr="0001358D">
        <w:rPr>
          <w:b/>
          <w:bCs/>
          <w:sz w:val="22"/>
          <w:szCs w:val="24"/>
        </w:rPr>
        <w:t>PROGRAMMER / GAME DESIGNER / 3D ARTIST</w:t>
      </w:r>
    </w:p>
    <w:p w14:paraId="0182744C" w14:textId="16FF5462" w:rsidR="00A962FA" w:rsidRPr="004C6678" w:rsidRDefault="005C0D33" w:rsidP="00AE2D6B">
      <w:pPr>
        <w:pStyle w:val="Heading3"/>
        <w:rPr>
          <w:i/>
          <w:iCs/>
          <w:szCs w:val="20"/>
        </w:rPr>
      </w:pPr>
      <w:r w:rsidRPr="004C6678">
        <w:rPr>
          <w:szCs w:val="20"/>
        </w:rPr>
        <w:t xml:space="preserve">Upon The Wind </w:t>
      </w:r>
      <w:r w:rsidR="002678E0" w:rsidRPr="004C6678">
        <w:rPr>
          <w:szCs w:val="20"/>
        </w:rPr>
        <w:t xml:space="preserve">| </w:t>
      </w:r>
      <w:r w:rsidR="000A1A4E" w:rsidRPr="004C6678">
        <w:rPr>
          <w:rStyle w:val="Heading5Char"/>
          <w:szCs w:val="20"/>
        </w:rPr>
        <w:t>Fall 2022</w:t>
      </w:r>
    </w:p>
    <w:p w14:paraId="72885F8E" w14:textId="722FDBD4" w:rsidR="00EB58F8" w:rsidRPr="0001358D" w:rsidRDefault="00EC0454" w:rsidP="00D44122">
      <w:pPr>
        <w:pStyle w:val="ListParagraph"/>
        <w:numPr>
          <w:ilvl w:val="0"/>
          <w:numId w:val="15"/>
        </w:numPr>
        <w:rPr>
          <w:sz w:val="18"/>
          <w:szCs w:val="20"/>
        </w:rPr>
      </w:pPr>
      <w:r w:rsidRPr="0001358D">
        <w:rPr>
          <w:sz w:val="18"/>
          <w:szCs w:val="20"/>
        </w:rPr>
        <w:t xml:space="preserve">Created a </w:t>
      </w:r>
      <w:r w:rsidR="00E619A4" w:rsidRPr="0001358D">
        <w:rPr>
          <w:sz w:val="18"/>
          <w:szCs w:val="20"/>
        </w:rPr>
        <w:t>stylized and</w:t>
      </w:r>
      <w:r w:rsidR="00CF42AB" w:rsidRPr="0001358D">
        <w:rPr>
          <w:sz w:val="18"/>
          <w:szCs w:val="20"/>
        </w:rPr>
        <w:t xml:space="preserve"> consistent</w:t>
      </w:r>
      <w:r w:rsidR="00E619A4" w:rsidRPr="0001358D">
        <w:rPr>
          <w:sz w:val="18"/>
          <w:szCs w:val="20"/>
        </w:rPr>
        <w:t xml:space="preserve"> graphics style influenced by Studio Ghibli films like Spirited Away and Princess Mononoke.</w:t>
      </w:r>
    </w:p>
    <w:p w14:paraId="408C3FC9" w14:textId="77777777" w:rsidR="00662DE7" w:rsidRPr="0001358D" w:rsidRDefault="004357A9" w:rsidP="00D44122">
      <w:pPr>
        <w:pStyle w:val="ListParagraph"/>
        <w:numPr>
          <w:ilvl w:val="0"/>
          <w:numId w:val="15"/>
        </w:numPr>
        <w:rPr>
          <w:sz w:val="18"/>
          <w:szCs w:val="20"/>
        </w:rPr>
      </w:pPr>
      <w:r w:rsidRPr="0001358D">
        <w:rPr>
          <w:sz w:val="18"/>
          <w:szCs w:val="20"/>
        </w:rPr>
        <w:t xml:space="preserve">Implemented </w:t>
      </w:r>
      <w:r w:rsidR="000B57B4" w:rsidRPr="0001358D">
        <w:rPr>
          <w:sz w:val="18"/>
          <w:szCs w:val="20"/>
        </w:rPr>
        <w:t>the Unity URP pipeline to optimize performance across platforms and allow for flexible</w:t>
      </w:r>
      <w:r w:rsidR="00662DE7" w:rsidRPr="0001358D">
        <w:rPr>
          <w:sz w:val="18"/>
          <w:szCs w:val="20"/>
        </w:rPr>
        <w:t>.</w:t>
      </w:r>
    </w:p>
    <w:p w14:paraId="43E1CE87" w14:textId="77777777" w:rsidR="00BC2EF7" w:rsidRPr="0001358D" w:rsidRDefault="00662DE7" w:rsidP="00D44122">
      <w:pPr>
        <w:pStyle w:val="ListParagraph"/>
        <w:numPr>
          <w:ilvl w:val="0"/>
          <w:numId w:val="15"/>
        </w:numPr>
        <w:rPr>
          <w:sz w:val="18"/>
          <w:szCs w:val="20"/>
        </w:rPr>
      </w:pPr>
      <w:r w:rsidRPr="0001358D">
        <w:rPr>
          <w:sz w:val="18"/>
          <w:szCs w:val="20"/>
        </w:rPr>
        <w:t xml:space="preserve">Programmed </w:t>
      </w:r>
      <w:r w:rsidR="00DB72BD" w:rsidRPr="0001358D">
        <w:rPr>
          <w:sz w:val="18"/>
          <w:szCs w:val="20"/>
        </w:rPr>
        <w:t xml:space="preserve">an automated environment creation </w:t>
      </w:r>
      <w:r w:rsidR="002E1FD9" w:rsidRPr="0001358D">
        <w:rPr>
          <w:sz w:val="18"/>
          <w:szCs w:val="20"/>
        </w:rPr>
        <w:t xml:space="preserve">tool </w:t>
      </w:r>
      <w:r w:rsidRPr="0001358D">
        <w:rPr>
          <w:sz w:val="18"/>
          <w:szCs w:val="20"/>
        </w:rPr>
        <w:t>to allow for</w:t>
      </w:r>
      <w:r w:rsidR="00FF5A54" w:rsidRPr="0001358D">
        <w:rPr>
          <w:sz w:val="18"/>
          <w:szCs w:val="20"/>
        </w:rPr>
        <w:t xml:space="preserve"> dynamic</w:t>
      </w:r>
      <w:r w:rsidR="00DB72BD" w:rsidRPr="0001358D">
        <w:rPr>
          <w:sz w:val="18"/>
          <w:szCs w:val="20"/>
        </w:rPr>
        <w:t xml:space="preserve"> and</w:t>
      </w:r>
      <w:r w:rsidR="00050876" w:rsidRPr="0001358D">
        <w:rPr>
          <w:sz w:val="18"/>
          <w:szCs w:val="20"/>
        </w:rPr>
        <w:t xml:space="preserve"> immersive gameplay</w:t>
      </w:r>
      <w:r w:rsidRPr="0001358D">
        <w:rPr>
          <w:sz w:val="18"/>
          <w:szCs w:val="20"/>
        </w:rPr>
        <w:t>.</w:t>
      </w:r>
    </w:p>
    <w:p w14:paraId="1A6E283E" w14:textId="77777777" w:rsidR="00913E88" w:rsidRDefault="00720EDC" w:rsidP="00D44122">
      <w:pPr>
        <w:pStyle w:val="ListParagraph"/>
        <w:numPr>
          <w:ilvl w:val="0"/>
          <w:numId w:val="15"/>
        </w:numPr>
        <w:rPr>
          <w:sz w:val="18"/>
          <w:szCs w:val="20"/>
        </w:rPr>
      </w:pPr>
      <w:r w:rsidRPr="0001358D">
        <w:rPr>
          <w:sz w:val="18"/>
          <w:szCs w:val="20"/>
        </w:rPr>
        <w:t xml:space="preserve">Made use of </w:t>
      </w:r>
      <w:r w:rsidR="0061418E" w:rsidRPr="0001358D">
        <w:rPr>
          <w:sz w:val="18"/>
          <w:szCs w:val="20"/>
        </w:rPr>
        <w:t xml:space="preserve">3D </w:t>
      </w:r>
      <w:r w:rsidR="00DC6350" w:rsidRPr="0001358D">
        <w:rPr>
          <w:sz w:val="18"/>
          <w:szCs w:val="20"/>
        </w:rPr>
        <w:t>v</w:t>
      </w:r>
      <w:r w:rsidR="0061418E" w:rsidRPr="0001358D">
        <w:rPr>
          <w:sz w:val="18"/>
          <w:szCs w:val="20"/>
        </w:rPr>
        <w:t xml:space="preserve">ector operations to allow </w:t>
      </w:r>
      <w:r w:rsidR="00DC6350" w:rsidRPr="0001358D">
        <w:rPr>
          <w:sz w:val="18"/>
          <w:szCs w:val="20"/>
        </w:rPr>
        <w:t>the player to move screen space, relative to the rotation and position of the camera.</w:t>
      </w:r>
    </w:p>
    <w:p w14:paraId="094FAB70" w14:textId="540B00B6" w:rsidR="00B415A9" w:rsidRPr="0001358D" w:rsidRDefault="00913E88" w:rsidP="00D44122">
      <w:pPr>
        <w:pStyle w:val="ListParagraph"/>
        <w:numPr>
          <w:ilvl w:val="0"/>
          <w:numId w:val="15"/>
        </w:numPr>
        <w:rPr>
          <w:sz w:val="18"/>
          <w:szCs w:val="20"/>
        </w:rPr>
      </w:pPr>
      <w:r>
        <w:rPr>
          <w:sz w:val="18"/>
          <w:szCs w:val="20"/>
        </w:rPr>
        <w:t xml:space="preserve">Made all </w:t>
      </w:r>
      <w:r w:rsidR="00284E6B">
        <w:rPr>
          <w:sz w:val="18"/>
          <w:szCs w:val="20"/>
        </w:rPr>
        <w:t>game models and animations with a focus on style cohesion.</w:t>
      </w:r>
      <w:r w:rsidR="00CF42AB" w:rsidRPr="0001358D">
        <w:rPr>
          <w:sz w:val="18"/>
          <w:szCs w:val="20"/>
        </w:rPr>
        <w:br/>
      </w:r>
    </w:p>
    <w:p w14:paraId="04EA143B" w14:textId="159E5E09" w:rsidR="00BB1CC6" w:rsidRPr="00723A78" w:rsidRDefault="00BB1CC6" w:rsidP="00272012">
      <w:pPr>
        <w:pStyle w:val="Heading3"/>
        <w:rPr>
          <w:rStyle w:val="Heading5Char"/>
        </w:rPr>
      </w:pPr>
      <w:r w:rsidRPr="0001358D">
        <w:t>Pure C Strings</w:t>
      </w:r>
      <w:r w:rsidR="00BC58E8">
        <w:t xml:space="preserve"> </w:t>
      </w:r>
      <w:r w:rsidRPr="0001358D">
        <w:t>|</w:t>
      </w:r>
      <w:r w:rsidR="00272012">
        <w:rPr>
          <w:rStyle w:val="Heading6Char"/>
        </w:rPr>
        <w:t xml:space="preserve"> </w:t>
      </w:r>
      <w:r w:rsidR="004011EB" w:rsidRPr="00723A78">
        <w:rPr>
          <w:rStyle w:val="Heading5Char"/>
        </w:rPr>
        <w:t>Summer 2023</w:t>
      </w:r>
    </w:p>
    <w:p w14:paraId="610F769B" w14:textId="7065B27F" w:rsidR="00B42414" w:rsidRDefault="00A07907" w:rsidP="007545CA">
      <w:pPr>
        <w:pStyle w:val="ListParagraph"/>
        <w:numPr>
          <w:ilvl w:val="0"/>
          <w:numId w:val="15"/>
        </w:numPr>
        <w:rPr>
          <w:sz w:val="18"/>
          <w:szCs w:val="20"/>
        </w:rPr>
      </w:pPr>
      <w:r>
        <w:rPr>
          <w:sz w:val="18"/>
          <w:szCs w:val="20"/>
        </w:rPr>
        <w:t xml:space="preserve">Made use of </w:t>
      </w:r>
      <w:r w:rsidR="009709FB">
        <w:rPr>
          <w:sz w:val="18"/>
          <w:szCs w:val="20"/>
        </w:rPr>
        <w:t>low-level</w:t>
      </w:r>
      <w:r>
        <w:rPr>
          <w:sz w:val="18"/>
          <w:szCs w:val="20"/>
        </w:rPr>
        <w:t xml:space="preserve"> memory management, allowing for </w:t>
      </w:r>
      <w:r w:rsidR="00786BBD">
        <w:rPr>
          <w:sz w:val="18"/>
          <w:szCs w:val="20"/>
        </w:rPr>
        <w:t xml:space="preserve">memory efficient </w:t>
      </w:r>
      <w:r w:rsidR="00457E8A">
        <w:rPr>
          <w:sz w:val="18"/>
          <w:szCs w:val="20"/>
        </w:rPr>
        <w:t>and safe mutable strings</w:t>
      </w:r>
      <w:r w:rsidR="00575647">
        <w:rPr>
          <w:sz w:val="18"/>
          <w:szCs w:val="20"/>
        </w:rPr>
        <w:t xml:space="preserve"> in a custom data</w:t>
      </w:r>
      <w:r w:rsidR="00091A89">
        <w:rPr>
          <w:sz w:val="18"/>
          <w:szCs w:val="20"/>
        </w:rPr>
        <w:t xml:space="preserve"> </w:t>
      </w:r>
      <w:r w:rsidR="00575647">
        <w:rPr>
          <w:sz w:val="18"/>
          <w:szCs w:val="20"/>
        </w:rPr>
        <w:t>structure</w:t>
      </w:r>
      <w:r w:rsidR="00457E8A">
        <w:rPr>
          <w:sz w:val="18"/>
          <w:szCs w:val="20"/>
        </w:rPr>
        <w:t>.</w:t>
      </w:r>
    </w:p>
    <w:p w14:paraId="0075AD2C" w14:textId="5FB66406" w:rsidR="00B42414" w:rsidRDefault="00B133A7" w:rsidP="007545CA">
      <w:pPr>
        <w:pStyle w:val="ListParagraph"/>
        <w:numPr>
          <w:ilvl w:val="0"/>
          <w:numId w:val="15"/>
        </w:numPr>
        <w:rPr>
          <w:sz w:val="18"/>
          <w:szCs w:val="20"/>
        </w:rPr>
      </w:pPr>
      <w:r>
        <w:rPr>
          <w:sz w:val="18"/>
          <w:szCs w:val="20"/>
        </w:rPr>
        <w:t>Resulted in a</w:t>
      </w:r>
      <w:r w:rsidR="007A2EDE">
        <w:rPr>
          <w:sz w:val="18"/>
          <w:szCs w:val="20"/>
        </w:rPr>
        <w:t>n easy to use and predictable library, allowing others to implement safe strings in their projects.</w:t>
      </w:r>
    </w:p>
    <w:p w14:paraId="0336B027" w14:textId="5DF21CD1" w:rsidR="00B42414" w:rsidRDefault="00FA1486" w:rsidP="00B42414">
      <w:pPr>
        <w:pStyle w:val="ListParagraph"/>
        <w:numPr>
          <w:ilvl w:val="0"/>
          <w:numId w:val="15"/>
        </w:numPr>
        <w:rPr>
          <w:sz w:val="18"/>
          <w:szCs w:val="20"/>
        </w:rPr>
      </w:pPr>
      <w:r>
        <w:rPr>
          <w:sz w:val="18"/>
          <w:szCs w:val="20"/>
        </w:rPr>
        <w:t xml:space="preserve">Optimized the </w:t>
      </w:r>
      <w:r w:rsidR="00062170">
        <w:rPr>
          <w:sz w:val="18"/>
          <w:szCs w:val="20"/>
        </w:rPr>
        <w:t>library</w:t>
      </w:r>
      <w:r>
        <w:rPr>
          <w:sz w:val="18"/>
          <w:szCs w:val="20"/>
        </w:rPr>
        <w:t xml:space="preserve"> with a balance of code readability</w:t>
      </w:r>
      <w:r w:rsidR="00062170">
        <w:rPr>
          <w:sz w:val="18"/>
          <w:szCs w:val="20"/>
        </w:rPr>
        <w:t xml:space="preserve">, </w:t>
      </w:r>
      <w:r w:rsidR="00584743">
        <w:rPr>
          <w:sz w:val="18"/>
          <w:szCs w:val="20"/>
        </w:rPr>
        <w:t>performance,</w:t>
      </w:r>
      <w:r>
        <w:rPr>
          <w:sz w:val="18"/>
          <w:szCs w:val="20"/>
        </w:rPr>
        <w:t xml:space="preserve"> and memory consumption</w:t>
      </w:r>
      <w:r w:rsidR="00062170">
        <w:rPr>
          <w:sz w:val="18"/>
          <w:szCs w:val="20"/>
        </w:rPr>
        <w:t>, all within the highly performant C language</w:t>
      </w:r>
      <w:r>
        <w:rPr>
          <w:sz w:val="18"/>
          <w:szCs w:val="20"/>
        </w:rPr>
        <w:t>.</w:t>
      </w:r>
    </w:p>
    <w:p w14:paraId="017FCEEF" w14:textId="77777777" w:rsidR="00490534" w:rsidRPr="00584743" w:rsidRDefault="00490534" w:rsidP="00490534">
      <w:pPr>
        <w:pStyle w:val="ListParagraph"/>
        <w:rPr>
          <w:sz w:val="18"/>
          <w:szCs w:val="20"/>
        </w:rPr>
      </w:pPr>
    </w:p>
    <w:p w14:paraId="4E1D9F89" w14:textId="7FE308EE" w:rsidR="00B42414" w:rsidRPr="00723A78" w:rsidRDefault="00281CE8" w:rsidP="00B42414">
      <w:pPr>
        <w:pStyle w:val="Heading3"/>
        <w:rPr>
          <w:rStyle w:val="Heading5Char"/>
        </w:rPr>
      </w:pPr>
      <w:r>
        <w:t>Grandpa’s Cabin</w:t>
      </w:r>
      <w:r w:rsidR="005502A0">
        <w:t xml:space="preserve"> </w:t>
      </w:r>
      <w:r w:rsidR="00B42414" w:rsidRPr="0001358D">
        <w:t>|</w:t>
      </w:r>
      <w:r w:rsidR="00B42414">
        <w:rPr>
          <w:rStyle w:val="Heading6Char"/>
        </w:rPr>
        <w:t xml:space="preserve"> </w:t>
      </w:r>
      <w:r w:rsidR="00B42414" w:rsidRPr="00723A78">
        <w:rPr>
          <w:rStyle w:val="Heading5Char"/>
        </w:rPr>
        <w:t>Summer 2023</w:t>
      </w:r>
    </w:p>
    <w:p w14:paraId="617E2A74" w14:textId="4ACB7C43" w:rsidR="00B42414" w:rsidRDefault="00E875B4" w:rsidP="00B42414">
      <w:pPr>
        <w:pStyle w:val="ListParagraph"/>
        <w:numPr>
          <w:ilvl w:val="0"/>
          <w:numId w:val="15"/>
        </w:numPr>
        <w:rPr>
          <w:sz w:val="18"/>
          <w:szCs w:val="20"/>
        </w:rPr>
      </w:pPr>
      <w:r>
        <w:rPr>
          <w:sz w:val="18"/>
          <w:szCs w:val="20"/>
        </w:rPr>
        <w:t>Worked as the project manager and programmer on a team with two other 3D artists.</w:t>
      </w:r>
    </w:p>
    <w:p w14:paraId="402F87B8" w14:textId="78E23F74" w:rsidR="00B42414" w:rsidRDefault="00E875B4" w:rsidP="00B42414">
      <w:pPr>
        <w:pStyle w:val="ListParagraph"/>
        <w:numPr>
          <w:ilvl w:val="0"/>
          <w:numId w:val="15"/>
        </w:numPr>
        <w:rPr>
          <w:sz w:val="18"/>
          <w:szCs w:val="20"/>
        </w:rPr>
      </w:pPr>
      <w:r>
        <w:rPr>
          <w:sz w:val="18"/>
          <w:szCs w:val="20"/>
        </w:rPr>
        <w:t>Implemented satellite imagery data</w:t>
      </w:r>
      <w:r w:rsidR="008D0598">
        <w:rPr>
          <w:sz w:val="18"/>
          <w:szCs w:val="20"/>
        </w:rPr>
        <w:t xml:space="preserve"> and artists models to create a </w:t>
      </w:r>
      <w:r w:rsidR="00021595">
        <w:rPr>
          <w:sz w:val="18"/>
          <w:szCs w:val="20"/>
        </w:rPr>
        <w:t xml:space="preserve">fully accurate rendition of an existing cabin in the woods, as well as surrounding terrain and </w:t>
      </w:r>
      <w:r w:rsidR="00F24E0B">
        <w:rPr>
          <w:sz w:val="18"/>
          <w:szCs w:val="20"/>
        </w:rPr>
        <w:t>landmarks.</w:t>
      </w:r>
    </w:p>
    <w:p w14:paraId="7A76870A" w14:textId="5DC4BABB" w:rsidR="00B42414" w:rsidRDefault="00F24E0B" w:rsidP="00B42414">
      <w:pPr>
        <w:pStyle w:val="ListParagraph"/>
        <w:numPr>
          <w:ilvl w:val="0"/>
          <w:numId w:val="15"/>
        </w:numPr>
        <w:rPr>
          <w:sz w:val="18"/>
          <w:szCs w:val="20"/>
        </w:rPr>
      </w:pPr>
      <w:r>
        <w:rPr>
          <w:sz w:val="18"/>
          <w:szCs w:val="20"/>
        </w:rPr>
        <w:t>Created a</w:t>
      </w:r>
      <w:r w:rsidR="007F3A18">
        <w:rPr>
          <w:sz w:val="18"/>
          <w:szCs w:val="20"/>
        </w:rPr>
        <w:t xml:space="preserve"> robust</w:t>
      </w:r>
      <w:r>
        <w:rPr>
          <w:sz w:val="18"/>
          <w:szCs w:val="20"/>
        </w:rPr>
        <w:t xml:space="preserve"> tool for </w:t>
      </w:r>
      <w:r w:rsidR="004E5134">
        <w:rPr>
          <w:sz w:val="18"/>
          <w:szCs w:val="20"/>
        </w:rPr>
        <w:t>generating ziplines</w:t>
      </w:r>
      <w:r w:rsidR="002E513F">
        <w:rPr>
          <w:sz w:val="18"/>
          <w:szCs w:val="20"/>
        </w:rPr>
        <w:t xml:space="preserve"> between locations, allowing </w:t>
      </w:r>
      <w:r w:rsidR="00000174">
        <w:rPr>
          <w:sz w:val="18"/>
          <w:szCs w:val="20"/>
        </w:rPr>
        <w:t>artists</w:t>
      </w:r>
      <w:r w:rsidR="004E5134">
        <w:rPr>
          <w:sz w:val="18"/>
          <w:szCs w:val="20"/>
        </w:rPr>
        <w:t xml:space="preserve"> to define two arbitrary points</w:t>
      </w:r>
      <w:r w:rsidR="00B43DD7">
        <w:rPr>
          <w:sz w:val="18"/>
          <w:szCs w:val="20"/>
        </w:rPr>
        <w:t>, then with just a click, create a fully animated and player-interactable zipline.</w:t>
      </w:r>
      <w:r w:rsidR="002E513F">
        <w:rPr>
          <w:sz w:val="18"/>
          <w:szCs w:val="20"/>
        </w:rPr>
        <w:t xml:space="preserve"> </w:t>
      </w:r>
    </w:p>
    <w:p w14:paraId="782883EF" w14:textId="319146A6" w:rsidR="00B42414" w:rsidRPr="008F0DDF" w:rsidRDefault="00912300" w:rsidP="001C06AF">
      <w:pPr>
        <w:pStyle w:val="ListParagraph"/>
        <w:numPr>
          <w:ilvl w:val="0"/>
          <w:numId w:val="15"/>
        </w:numPr>
        <w:rPr>
          <w:sz w:val="18"/>
          <w:szCs w:val="20"/>
        </w:rPr>
      </w:pPr>
      <w:r w:rsidRPr="008F0DDF">
        <w:rPr>
          <w:sz w:val="18"/>
          <w:szCs w:val="20"/>
        </w:rPr>
        <w:t xml:space="preserve">Communicated with team to clearly establish project requirements, </w:t>
      </w:r>
      <w:r w:rsidR="008F0DDF" w:rsidRPr="008F0DDF">
        <w:rPr>
          <w:sz w:val="18"/>
          <w:szCs w:val="20"/>
        </w:rPr>
        <w:t>an art pipeline, and a development process</w:t>
      </w:r>
      <w:r w:rsidR="008F0DDF">
        <w:rPr>
          <w:sz w:val="18"/>
          <w:szCs w:val="20"/>
        </w:rPr>
        <w:t>.</w:t>
      </w:r>
    </w:p>
    <w:p w14:paraId="481975A4" w14:textId="77777777" w:rsidR="00B42414" w:rsidRPr="00B42414" w:rsidRDefault="00B42414" w:rsidP="00B42414">
      <w:pPr>
        <w:rPr>
          <w:sz w:val="18"/>
          <w:szCs w:val="20"/>
        </w:rPr>
      </w:pPr>
    </w:p>
    <w:p w14:paraId="74C6BB5A" w14:textId="77777777" w:rsidR="00EB58F8" w:rsidRPr="001B2F64" w:rsidRDefault="00000000" w:rsidP="00064CF7">
      <w:pPr>
        <w:pStyle w:val="Heading1"/>
        <w:contextualSpacing/>
        <w:rPr>
          <w:sz w:val="24"/>
          <w:szCs w:val="28"/>
        </w:rPr>
      </w:pPr>
      <w:sdt>
        <w:sdtPr>
          <w:rPr>
            <w:sz w:val="24"/>
            <w:szCs w:val="28"/>
          </w:rPr>
          <w:id w:val="1477950603"/>
          <w:placeholder>
            <w:docPart w:val="A38C2D266C314DC5805FA1FDB20FABB8"/>
          </w:placeholder>
          <w:temporary/>
          <w:showingPlcHdr/>
          <w15:appearance w15:val="hidden"/>
        </w:sdtPr>
        <w:sdtContent>
          <w:r w:rsidR="00EB58F8" w:rsidRPr="005648CC">
            <w:rPr>
              <w:sz w:val="28"/>
              <w:szCs w:val="28"/>
            </w:rPr>
            <w:t>Education</w:t>
          </w:r>
        </w:sdtContent>
      </w:sdt>
    </w:p>
    <w:p w14:paraId="320BF54F" w14:textId="0378BB1B" w:rsidR="00EB58F8" w:rsidRPr="0001358D" w:rsidRDefault="00000000" w:rsidP="00064CF7">
      <w:pPr>
        <w:rPr>
          <w:sz w:val="18"/>
          <w:szCs w:val="20"/>
        </w:rPr>
      </w:pPr>
      <w:r>
        <w:rPr>
          <w:sz w:val="18"/>
          <w:szCs w:val="20"/>
        </w:rPr>
        <w:pict w14:anchorId="0FCE96B8">
          <v:rect id="_x0000_i1028" style="width:0;height:1.5pt" o:hrstd="t" o:hr="t" fillcolor="#a0a0a0" stroked="f"/>
        </w:pict>
      </w:r>
    </w:p>
    <w:p w14:paraId="070E53C6" w14:textId="00EE1A04" w:rsidR="00EB58F8" w:rsidRPr="0001358D" w:rsidRDefault="00604AA5" w:rsidP="00064CF7">
      <w:pPr>
        <w:pStyle w:val="Heading2"/>
        <w:contextualSpacing/>
        <w:rPr>
          <w:sz w:val="22"/>
          <w:szCs w:val="28"/>
        </w:rPr>
      </w:pPr>
      <w:r w:rsidRPr="0001358D">
        <w:rPr>
          <w:sz w:val="22"/>
          <w:szCs w:val="28"/>
        </w:rPr>
        <w:t>B</w:t>
      </w:r>
      <w:r>
        <w:rPr>
          <w:sz w:val="22"/>
          <w:szCs w:val="28"/>
        </w:rPr>
        <w:t>ACHELOR OF SCIENCE</w:t>
      </w:r>
      <w:r w:rsidR="00E84397">
        <w:rPr>
          <w:sz w:val="22"/>
          <w:szCs w:val="28"/>
        </w:rPr>
        <w:t xml:space="preserve"> IN</w:t>
      </w:r>
      <w:r w:rsidR="00262433" w:rsidRPr="0001358D">
        <w:rPr>
          <w:sz w:val="22"/>
          <w:szCs w:val="28"/>
        </w:rPr>
        <w:t xml:space="preserve"> </w:t>
      </w:r>
      <w:r w:rsidR="00EB58F8" w:rsidRPr="0001358D">
        <w:rPr>
          <w:sz w:val="22"/>
          <w:szCs w:val="28"/>
        </w:rPr>
        <w:t>Computer SCience</w:t>
      </w:r>
    </w:p>
    <w:p w14:paraId="4BB091F2" w14:textId="38003893" w:rsidR="00EB58F8" w:rsidRPr="0001358D" w:rsidRDefault="00EB58F8" w:rsidP="00064CF7">
      <w:pPr>
        <w:pStyle w:val="Heading5"/>
      </w:pPr>
      <w:r w:rsidRPr="0001358D">
        <w:t>University of Mary</w:t>
      </w:r>
      <w:r w:rsidR="00E84397">
        <w:t>, Bismarck</w:t>
      </w:r>
      <w:r w:rsidRPr="0001358D">
        <w:t>, ND</w:t>
      </w:r>
    </w:p>
    <w:p w14:paraId="3B53242D" w14:textId="6981B349" w:rsidR="00EB58F8" w:rsidRPr="0001358D" w:rsidRDefault="00E84397" w:rsidP="006513CC">
      <w:pPr>
        <w:pStyle w:val="Heading7"/>
        <w:rPr>
          <w:sz w:val="18"/>
          <w:szCs w:val="20"/>
        </w:rPr>
      </w:pPr>
      <w:r>
        <w:rPr>
          <w:sz w:val="18"/>
          <w:szCs w:val="20"/>
        </w:rPr>
        <w:t xml:space="preserve">Expected Spring </w:t>
      </w:r>
      <w:r w:rsidR="00EB58F8" w:rsidRPr="0001358D">
        <w:rPr>
          <w:sz w:val="18"/>
          <w:szCs w:val="20"/>
        </w:rPr>
        <w:t>20</w:t>
      </w:r>
      <w:r w:rsidR="00B35EAD">
        <w:rPr>
          <w:sz w:val="18"/>
          <w:szCs w:val="20"/>
        </w:rPr>
        <w:t>27</w:t>
      </w:r>
    </w:p>
    <w:p w14:paraId="21D4203E" w14:textId="77777777" w:rsidR="00064CF7" w:rsidRPr="0001358D" w:rsidRDefault="00064CF7" w:rsidP="00064CF7">
      <w:pPr>
        <w:pStyle w:val="ListBullet"/>
        <w:numPr>
          <w:ilvl w:val="0"/>
          <w:numId w:val="0"/>
        </w:numPr>
        <w:ind w:left="360" w:hanging="360"/>
        <w:contextualSpacing/>
        <w:rPr>
          <w:sz w:val="18"/>
          <w:szCs w:val="20"/>
        </w:rPr>
      </w:pPr>
    </w:p>
    <w:p w14:paraId="2A41977A" w14:textId="1F71B07E" w:rsidR="002B265D" w:rsidRPr="00A4162E" w:rsidRDefault="002B265D" w:rsidP="00064CF7">
      <w:pPr>
        <w:pStyle w:val="Heading1"/>
        <w:contextualSpacing/>
        <w:rPr>
          <w:sz w:val="28"/>
          <w:szCs w:val="30"/>
        </w:rPr>
      </w:pPr>
      <w:r w:rsidRPr="00A4162E">
        <w:rPr>
          <w:sz w:val="28"/>
          <w:szCs w:val="30"/>
        </w:rPr>
        <w:t>Skills</w:t>
      </w:r>
    </w:p>
    <w:p w14:paraId="799055BD" w14:textId="57CBF51E" w:rsidR="007B163F" w:rsidRDefault="00000000" w:rsidP="0070443E">
      <w:pPr>
        <w:rPr>
          <w:sz w:val="18"/>
          <w:szCs w:val="20"/>
        </w:rPr>
      </w:pPr>
      <w:r>
        <w:rPr>
          <w:sz w:val="18"/>
          <w:szCs w:val="20"/>
        </w:rPr>
        <w:pict w14:anchorId="2C8C4CAC">
          <v:rect id="_x0000_i1029" style="width:0;height:1.5pt" o:bullet="t" o:hrstd="t" o:hr="t" fillcolor="#a0a0a0" stroked="f"/>
        </w:pict>
      </w:r>
    </w:p>
    <w:p w14:paraId="2C0FEBD6" w14:textId="16677F53" w:rsidR="000E5D6A" w:rsidRPr="00604AA5" w:rsidRDefault="003D7DB0" w:rsidP="001E78CF">
      <w:pPr>
        <w:pStyle w:val="ListBullet"/>
        <w:numPr>
          <w:ilvl w:val="0"/>
          <w:numId w:val="15"/>
        </w:numPr>
        <w:rPr>
          <w:sz w:val="18"/>
          <w:szCs w:val="20"/>
        </w:rPr>
      </w:pPr>
      <w:r w:rsidRPr="00604AA5">
        <w:rPr>
          <w:sz w:val="18"/>
          <w:szCs w:val="20"/>
        </w:rPr>
        <w:t>C, C#, Unity, Blender,</w:t>
      </w:r>
      <w:r w:rsidR="00263A46" w:rsidRPr="00604AA5">
        <w:rPr>
          <w:sz w:val="18"/>
          <w:szCs w:val="20"/>
        </w:rPr>
        <w:t xml:space="preserve"> </w:t>
      </w:r>
      <w:proofErr w:type="spellStart"/>
      <w:r w:rsidR="00263A46" w:rsidRPr="00604AA5">
        <w:rPr>
          <w:sz w:val="18"/>
          <w:szCs w:val="20"/>
        </w:rPr>
        <w:t>Raylib</w:t>
      </w:r>
      <w:proofErr w:type="spellEnd"/>
      <w:r w:rsidR="00263A46" w:rsidRPr="00604AA5">
        <w:rPr>
          <w:sz w:val="18"/>
          <w:szCs w:val="20"/>
        </w:rPr>
        <w:t>,</w:t>
      </w:r>
      <w:r w:rsidRPr="00604AA5">
        <w:rPr>
          <w:sz w:val="18"/>
          <w:szCs w:val="20"/>
        </w:rPr>
        <w:t xml:space="preserve"> SDL2,</w:t>
      </w:r>
      <w:r w:rsidR="008C053A" w:rsidRPr="00604AA5">
        <w:rPr>
          <w:sz w:val="18"/>
          <w:szCs w:val="20"/>
        </w:rPr>
        <w:t xml:space="preserve"> Python, HTML, JS, CS</w:t>
      </w:r>
      <w:r w:rsidR="00604AA5">
        <w:rPr>
          <w:sz w:val="18"/>
          <w:szCs w:val="20"/>
        </w:rPr>
        <w:t>S</w:t>
      </w:r>
    </w:p>
    <w:sectPr w:rsidR="000E5D6A" w:rsidRPr="00604AA5" w:rsidSect="00AA582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18EFA" w14:textId="77777777" w:rsidR="00F5587B" w:rsidRDefault="00F5587B" w:rsidP="001D4099">
      <w:pPr>
        <w:spacing w:line="240" w:lineRule="auto"/>
      </w:pPr>
      <w:r>
        <w:separator/>
      </w:r>
    </w:p>
  </w:endnote>
  <w:endnote w:type="continuationSeparator" w:id="0">
    <w:p w14:paraId="5B01E909" w14:textId="77777777" w:rsidR="00F5587B" w:rsidRDefault="00F5587B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71277" w14:textId="77777777" w:rsidR="00F5587B" w:rsidRDefault="00F5587B" w:rsidP="001D4099">
      <w:pPr>
        <w:spacing w:line="240" w:lineRule="auto"/>
      </w:pPr>
      <w:r>
        <w:separator/>
      </w:r>
    </w:p>
  </w:footnote>
  <w:footnote w:type="continuationSeparator" w:id="0">
    <w:p w14:paraId="3E8333FB" w14:textId="77777777" w:rsidR="00F5587B" w:rsidRDefault="00F5587B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9" style="width:0;height:1.5pt" o:bullet="t" o:hrstd="t" o:hr="t" fillcolor="#a0a0a0" stroked="f"/>
    </w:pict>
  </w:numPicBullet>
  <w:abstractNum w:abstractNumId="0" w15:restartNumberingAfterBreak="0">
    <w:nsid w:val="FFFFFF89"/>
    <w:multiLevelType w:val="singleLevel"/>
    <w:tmpl w:val="4EE2AF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001E2"/>
    <w:multiLevelType w:val="hybridMultilevel"/>
    <w:tmpl w:val="1C80BF36"/>
    <w:lvl w:ilvl="0" w:tplc="874265FE">
      <w:start w:val="206"/>
      <w:numFmt w:val="bullet"/>
      <w:lvlText w:val="-"/>
      <w:lvlJc w:val="left"/>
      <w:pPr>
        <w:ind w:left="1080" w:hanging="360"/>
      </w:pPr>
      <w:rPr>
        <w:rFonts w:ascii="Gill Sans MT" w:eastAsiaTheme="minorHAnsi" w:hAnsi="Gill Sans M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7630F0"/>
    <w:multiLevelType w:val="multilevel"/>
    <w:tmpl w:val="4BF6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FF4CC1"/>
    <w:multiLevelType w:val="hybridMultilevel"/>
    <w:tmpl w:val="5020511E"/>
    <w:lvl w:ilvl="0" w:tplc="C2BA160C">
      <w:start w:val="206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66E5A"/>
    <w:multiLevelType w:val="hybridMultilevel"/>
    <w:tmpl w:val="B630BFDC"/>
    <w:lvl w:ilvl="0" w:tplc="1A36EC02">
      <w:start w:val="206"/>
      <w:numFmt w:val="bullet"/>
      <w:lvlText w:val="-"/>
      <w:lvlJc w:val="left"/>
      <w:pPr>
        <w:ind w:left="1080" w:hanging="360"/>
      </w:pPr>
      <w:rPr>
        <w:rFonts w:ascii="Gill Sans MT" w:eastAsiaTheme="minorHAnsi" w:hAnsi="Gill Sans M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042B7A"/>
    <w:multiLevelType w:val="hybridMultilevel"/>
    <w:tmpl w:val="DC2E8302"/>
    <w:lvl w:ilvl="0" w:tplc="7AAEEDBE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E2FFD"/>
    <w:multiLevelType w:val="hybridMultilevel"/>
    <w:tmpl w:val="563CB9F6"/>
    <w:lvl w:ilvl="0" w:tplc="7AAEEDBE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52A52"/>
    <w:multiLevelType w:val="hybridMultilevel"/>
    <w:tmpl w:val="780CF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A0EB8"/>
    <w:multiLevelType w:val="hybridMultilevel"/>
    <w:tmpl w:val="4E78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0487636"/>
    <w:multiLevelType w:val="multilevel"/>
    <w:tmpl w:val="858A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239DB"/>
    <w:multiLevelType w:val="hybridMultilevel"/>
    <w:tmpl w:val="738E706A"/>
    <w:lvl w:ilvl="0" w:tplc="7AAEEDBE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91A53"/>
    <w:multiLevelType w:val="hybridMultilevel"/>
    <w:tmpl w:val="EFC01CC4"/>
    <w:lvl w:ilvl="0" w:tplc="FDFAF94E">
      <w:start w:val="2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3"/>
  </w:num>
  <w:num w:numId="2" w16cid:durableId="1475752314">
    <w:abstractNumId w:val="11"/>
  </w:num>
  <w:num w:numId="3" w16cid:durableId="1017973236">
    <w:abstractNumId w:val="4"/>
  </w:num>
  <w:num w:numId="4" w16cid:durableId="633675235">
    <w:abstractNumId w:val="8"/>
  </w:num>
  <w:num w:numId="5" w16cid:durableId="1823693548">
    <w:abstractNumId w:val="9"/>
  </w:num>
  <w:num w:numId="6" w16cid:durableId="1496267245">
    <w:abstractNumId w:val="7"/>
  </w:num>
  <w:num w:numId="7" w16cid:durableId="1693871070">
    <w:abstractNumId w:val="13"/>
  </w:num>
  <w:num w:numId="8" w16cid:durableId="599530526">
    <w:abstractNumId w:val="10"/>
  </w:num>
  <w:num w:numId="9" w16cid:durableId="1902475489">
    <w:abstractNumId w:val="0"/>
  </w:num>
  <w:num w:numId="10" w16cid:durableId="1304041241">
    <w:abstractNumId w:val="1"/>
  </w:num>
  <w:num w:numId="11" w16cid:durableId="862133349">
    <w:abstractNumId w:val="6"/>
  </w:num>
  <w:num w:numId="12" w16cid:durableId="1136676542">
    <w:abstractNumId w:val="2"/>
  </w:num>
  <w:num w:numId="13" w16cid:durableId="119540822">
    <w:abstractNumId w:val="5"/>
  </w:num>
  <w:num w:numId="14" w16cid:durableId="2055542806">
    <w:abstractNumId w:val="12"/>
  </w:num>
  <w:num w:numId="15" w16cid:durableId="19076466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1B"/>
    <w:rsid w:val="00000174"/>
    <w:rsid w:val="0001021B"/>
    <w:rsid w:val="0001358D"/>
    <w:rsid w:val="00013A63"/>
    <w:rsid w:val="0001686E"/>
    <w:rsid w:val="0002145C"/>
    <w:rsid w:val="00021595"/>
    <w:rsid w:val="00027E68"/>
    <w:rsid w:val="00050876"/>
    <w:rsid w:val="000524A9"/>
    <w:rsid w:val="000615F9"/>
    <w:rsid w:val="00062170"/>
    <w:rsid w:val="00064CF7"/>
    <w:rsid w:val="000728A9"/>
    <w:rsid w:val="000761F2"/>
    <w:rsid w:val="00091A89"/>
    <w:rsid w:val="000930DE"/>
    <w:rsid w:val="000A0A05"/>
    <w:rsid w:val="000A1A4E"/>
    <w:rsid w:val="000B57B4"/>
    <w:rsid w:val="000E04F8"/>
    <w:rsid w:val="000E1FE9"/>
    <w:rsid w:val="000E2962"/>
    <w:rsid w:val="000E5D6A"/>
    <w:rsid w:val="001248A3"/>
    <w:rsid w:val="0015151D"/>
    <w:rsid w:val="00176F0E"/>
    <w:rsid w:val="00180710"/>
    <w:rsid w:val="001843CD"/>
    <w:rsid w:val="001A30CA"/>
    <w:rsid w:val="001B2F64"/>
    <w:rsid w:val="001B44F5"/>
    <w:rsid w:val="001B4E16"/>
    <w:rsid w:val="001B591C"/>
    <w:rsid w:val="001C480D"/>
    <w:rsid w:val="001C6F14"/>
    <w:rsid w:val="001D4099"/>
    <w:rsid w:val="001D7755"/>
    <w:rsid w:val="001E2BEB"/>
    <w:rsid w:val="002203E2"/>
    <w:rsid w:val="00222532"/>
    <w:rsid w:val="002420B0"/>
    <w:rsid w:val="00243540"/>
    <w:rsid w:val="002464E4"/>
    <w:rsid w:val="0025629B"/>
    <w:rsid w:val="00262433"/>
    <w:rsid w:val="00263A46"/>
    <w:rsid w:val="002678E0"/>
    <w:rsid w:val="00272012"/>
    <w:rsid w:val="0027306B"/>
    <w:rsid w:val="002750C4"/>
    <w:rsid w:val="00281AA0"/>
    <w:rsid w:val="00281CE8"/>
    <w:rsid w:val="00284E6B"/>
    <w:rsid w:val="00285F5A"/>
    <w:rsid w:val="002A77DF"/>
    <w:rsid w:val="002B265D"/>
    <w:rsid w:val="002C06D6"/>
    <w:rsid w:val="002D7DEF"/>
    <w:rsid w:val="002E1FD9"/>
    <w:rsid w:val="002E513F"/>
    <w:rsid w:val="002E51D6"/>
    <w:rsid w:val="002F3410"/>
    <w:rsid w:val="0030456C"/>
    <w:rsid w:val="0030542C"/>
    <w:rsid w:val="00325B4D"/>
    <w:rsid w:val="003606FF"/>
    <w:rsid w:val="00365D9F"/>
    <w:rsid w:val="00370F2E"/>
    <w:rsid w:val="00381E84"/>
    <w:rsid w:val="00382EA8"/>
    <w:rsid w:val="003D135F"/>
    <w:rsid w:val="003D7154"/>
    <w:rsid w:val="003D7DB0"/>
    <w:rsid w:val="003F1B98"/>
    <w:rsid w:val="004011EB"/>
    <w:rsid w:val="004016AD"/>
    <w:rsid w:val="0042537E"/>
    <w:rsid w:val="004272CD"/>
    <w:rsid w:val="004303D4"/>
    <w:rsid w:val="004319F8"/>
    <w:rsid w:val="004357A9"/>
    <w:rsid w:val="004556DA"/>
    <w:rsid w:val="00457E8A"/>
    <w:rsid w:val="004803F7"/>
    <w:rsid w:val="00490469"/>
    <w:rsid w:val="00490534"/>
    <w:rsid w:val="004C6678"/>
    <w:rsid w:val="004D2889"/>
    <w:rsid w:val="004D4E50"/>
    <w:rsid w:val="004E5134"/>
    <w:rsid w:val="00510684"/>
    <w:rsid w:val="005133B9"/>
    <w:rsid w:val="005502A0"/>
    <w:rsid w:val="005648CC"/>
    <w:rsid w:val="00575647"/>
    <w:rsid w:val="00584743"/>
    <w:rsid w:val="005937B7"/>
    <w:rsid w:val="00595989"/>
    <w:rsid w:val="005B1F34"/>
    <w:rsid w:val="005B3A4D"/>
    <w:rsid w:val="005C0D33"/>
    <w:rsid w:val="005F56A3"/>
    <w:rsid w:val="00604AA5"/>
    <w:rsid w:val="0061418E"/>
    <w:rsid w:val="00615397"/>
    <w:rsid w:val="0062377E"/>
    <w:rsid w:val="00643E15"/>
    <w:rsid w:val="006513CC"/>
    <w:rsid w:val="00662DE7"/>
    <w:rsid w:val="006717F6"/>
    <w:rsid w:val="006761A8"/>
    <w:rsid w:val="0068494C"/>
    <w:rsid w:val="006A0269"/>
    <w:rsid w:val="006D15E3"/>
    <w:rsid w:val="006E6A73"/>
    <w:rsid w:val="006F747B"/>
    <w:rsid w:val="0070443E"/>
    <w:rsid w:val="0070647A"/>
    <w:rsid w:val="00720EDC"/>
    <w:rsid w:val="00723A78"/>
    <w:rsid w:val="00731083"/>
    <w:rsid w:val="007362CB"/>
    <w:rsid w:val="00743CF4"/>
    <w:rsid w:val="00746A0E"/>
    <w:rsid w:val="007545CA"/>
    <w:rsid w:val="00767334"/>
    <w:rsid w:val="00780148"/>
    <w:rsid w:val="00780B8E"/>
    <w:rsid w:val="00785E1F"/>
    <w:rsid w:val="00786BBD"/>
    <w:rsid w:val="007A2EDE"/>
    <w:rsid w:val="007A6961"/>
    <w:rsid w:val="007B163F"/>
    <w:rsid w:val="007B533C"/>
    <w:rsid w:val="007B5603"/>
    <w:rsid w:val="007E2006"/>
    <w:rsid w:val="007E6EE2"/>
    <w:rsid w:val="007F247C"/>
    <w:rsid w:val="007F3A18"/>
    <w:rsid w:val="00817E3C"/>
    <w:rsid w:val="00823601"/>
    <w:rsid w:val="00834A80"/>
    <w:rsid w:val="00867C58"/>
    <w:rsid w:val="00882C14"/>
    <w:rsid w:val="00886679"/>
    <w:rsid w:val="00890031"/>
    <w:rsid w:val="008A122B"/>
    <w:rsid w:val="008B4069"/>
    <w:rsid w:val="008C053A"/>
    <w:rsid w:val="008D0598"/>
    <w:rsid w:val="008D169E"/>
    <w:rsid w:val="008E6AB1"/>
    <w:rsid w:val="008F0DDF"/>
    <w:rsid w:val="00912300"/>
    <w:rsid w:val="00913E88"/>
    <w:rsid w:val="00961A2A"/>
    <w:rsid w:val="009709FB"/>
    <w:rsid w:val="00997F57"/>
    <w:rsid w:val="009A1FE3"/>
    <w:rsid w:val="009A2F7C"/>
    <w:rsid w:val="009A4E39"/>
    <w:rsid w:val="009B2396"/>
    <w:rsid w:val="009C0577"/>
    <w:rsid w:val="009D1FF3"/>
    <w:rsid w:val="009F39AD"/>
    <w:rsid w:val="00A07907"/>
    <w:rsid w:val="00A13957"/>
    <w:rsid w:val="00A30F99"/>
    <w:rsid w:val="00A34CBD"/>
    <w:rsid w:val="00A40DEC"/>
    <w:rsid w:val="00A4162E"/>
    <w:rsid w:val="00A45D15"/>
    <w:rsid w:val="00A66AFF"/>
    <w:rsid w:val="00A82B25"/>
    <w:rsid w:val="00A86E10"/>
    <w:rsid w:val="00A94ADC"/>
    <w:rsid w:val="00A962FA"/>
    <w:rsid w:val="00AA5828"/>
    <w:rsid w:val="00AD79E9"/>
    <w:rsid w:val="00AE2D6B"/>
    <w:rsid w:val="00B00AE2"/>
    <w:rsid w:val="00B133A7"/>
    <w:rsid w:val="00B14409"/>
    <w:rsid w:val="00B16A16"/>
    <w:rsid w:val="00B16D31"/>
    <w:rsid w:val="00B21000"/>
    <w:rsid w:val="00B35EAD"/>
    <w:rsid w:val="00B415A9"/>
    <w:rsid w:val="00B42414"/>
    <w:rsid w:val="00B43DD7"/>
    <w:rsid w:val="00B45FD4"/>
    <w:rsid w:val="00B474F0"/>
    <w:rsid w:val="00B52B6A"/>
    <w:rsid w:val="00B877AA"/>
    <w:rsid w:val="00B927F4"/>
    <w:rsid w:val="00BB1CC6"/>
    <w:rsid w:val="00BC2EF7"/>
    <w:rsid w:val="00BC58E8"/>
    <w:rsid w:val="00BE36FB"/>
    <w:rsid w:val="00C324D7"/>
    <w:rsid w:val="00C35EF0"/>
    <w:rsid w:val="00C44C24"/>
    <w:rsid w:val="00C67C76"/>
    <w:rsid w:val="00CC0FFE"/>
    <w:rsid w:val="00CE3B09"/>
    <w:rsid w:val="00CF2559"/>
    <w:rsid w:val="00CF42AB"/>
    <w:rsid w:val="00D10E15"/>
    <w:rsid w:val="00D22E83"/>
    <w:rsid w:val="00D300B9"/>
    <w:rsid w:val="00D31BF2"/>
    <w:rsid w:val="00D33B01"/>
    <w:rsid w:val="00D44122"/>
    <w:rsid w:val="00D63C14"/>
    <w:rsid w:val="00D767C3"/>
    <w:rsid w:val="00D852E6"/>
    <w:rsid w:val="00D858AC"/>
    <w:rsid w:val="00D86211"/>
    <w:rsid w:val="00D92978"/>
    <w:rsid w:val="00D93729"/>
    <w:rsid w:val="00DA1B6E"/>
    <w:rsid w:val="00DB72BD"/>
    <w:rsid w:val="00DC6350"/>
    <w:rsid w:val="00DE2491"/>
    <w:rsid w:val="00DF0D0D"/>
    <w:rsid w:val="00E35992"/>
    <w:rsid w:val="00E36113"/>
    <w:rsid w:val="00E47361"/>
    <w:rsid w:val="00E574E6"/>
    <w:rsid w:val="00E619A4"/>
    <w:rsid w:val="00E72030"/>
    <w:rsid w:val="00E81CD9"/>
    <w:rsid w:val="00E84397"/>
    <w:rsid w:val="00E86FFA"/>
    <w:rsid w:val="00E875B4"/>
    <w:rsid w:val="00EA604D"/>
    <w:rsid w:val="00EB36EE"/>
    <w:rsid w:val="00EB58F8"/>
    <w:rsid w:val="00EC0454"/>
    <w:rsid w:val="00EF1968"/>
    <w:rsid w:val="00F0231F"/>
    <w:rsid w:val="00F24E0B"/>
    <w:rsid w:val="00F255EB"/>
    <w:rsid w:val="00F30971"/>
    <w:rsid w:val="00F42731"/>
    <w:rsid w:val="00F42E80"/>
    <w:rsid w:val="00F504DE"/>
    <w:rsid w:val="00F5587B"/>
    <w:rsid w:val="00F62BAE"/>
    <w:rsid w:val="00F9064E"/>
    <w:rsid w:val="00F92CA8"/>
    <w:rsid w:val="00FA1486"/>
    <w:rsid w:val="00FA3628"/>
    <w:rsid w:val="00FB2842"/>
    <w:rsid w:val="00FC1A67"/>
    <w:rsid w:val="00FD1A1B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FBD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CC6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64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452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62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82E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62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82E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B2396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F9064E"/>
    <w:rPr>
      <w:rFonts w:asciiTheme="majorHAnsi" w:eastAsiaTheme="majorEastAsia" w:hAnsiTheme="majorHAnsi" w:cstheme="majorBidi"/>
      <w:color w:val="6D4527" w:themeColor="accent1" w:themeShade="BF"/>
      <w:sz w:val="2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962FA"/>
    <w:rPr>
      <w:rFonts w:asciiTheme="majorHAnsi" w:eastAsiaTheme="majorEastAsia" w:hAnsiTheme="majorHAnsi" w:cstheme="majorBidi"/>
      <w:color w:val="482E1A" w:themeColor="accent1" w:themeShade="7F"/>
      <w:sz w:val="2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962FA"/>
    <w:rPr>
      <w:rFonts w:asciiTheme="majorHAnsi" w:eastAsiaTheme="majorEastAsia" w:hAnsiTheme="majorHAnsi" w:cstheme="majorBidi"/>
      <w:i/>
      <w:iCs/>
      <w:color w:val="482E1A" w:themeColor="accent1" w:themeShade="7F"/>
      <w:sz w:val="20"/>
      <w:szCs w:val="22"/>
    </w:rPr>
  </w:style>
  <w:style w:type="paragraph" w:styleId="NormalWeb">
    <w:name w:val="Normal (Web)"/>
    <w:basedOn w:val="Normal"/>
    <w:uiPriority w:val="99"/>
    <w:semiHidden/>
    <w:unhideWhenUsed/>
    <w:rsid w:val="00B92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5F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tobincavanaugh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obinCavanaug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obincavanaugh.github.io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in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8C2D266C314DC5805FA1FDB20FA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D7193-B568-4794-9E59-BD5123274488}"/>
      </w:docPartPr>
      <w:docPartBody>
        <w:p w:rsidR="00EE6F67" w:rsidRDefault="00EE6F67" w:rsidP="00EE6F67">
          <w:pPr>
            <w:pStyle w:val="A38C2D266C314DC5805FA1FDB20FABB8"/>
          </w:pPr>
          <w:r w:rsidRPr="008D169E">
            <w:t>Education</w:t>
          </w:r>
        </w:p>
      </w:docPartBody>
    </w:docPart>
    <w:docPart>
      <w:docPartPr>
        <w:name w:val="72C8F2DA92594705A89549BE3F88B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82520-88CB-4C19-BEB8-C0FF3071F569}"/>
      </w:docPartPr>
      <w:docPartBody>
        <w:p w:rsidR="002C581C" w:rsidRDefault="002C581C" w:rsidP="002C581C">
          <w:pPr>
            <w:pStyle w:val="72C8F2DA92594705A89549BE3F88B81E"/>
          </w:pPr>
          <w:r w:rsidRPr="003F1B9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88"/>
    <w:rsid w:val="00166088"/>
    <w:rsid w:val="002C581C"/>
    <w:rsid w:val="004440F9"/>
    <w:rsid w:val="00543FC0"/>
    <w:rsid w:val="00797F44"/>
    <w:rsid w:val="00E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C8F2DA92594705A89549BE3F88B81E">
    <w:name w:val="72C8F2DA92594705A89549BE3F88B81E"/>
    <w:rsid w:val="002C581C"/>
  </w:style>
  <w:style w:type="paragraph" w:customStyle="1" w:styleId="A38C2D266C314DC5805FA1FDB20FABB8">
    <w:name w:val="A38C2D266C314DC5805FA1FDB20FABB8"/>
    <w:rsid w:val="00EE6F6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D549C893-9816-4241-8577-3BA51789575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resume.dotx</Template>
  <TotalTime>0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2023-09-27T02:44:00Z</dcterms:created>
  <dcterms:modified xsi:type="dcterms:W3CDTF">2023-11-02T18:26:00Z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